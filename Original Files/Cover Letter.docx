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FDC14" w14:textId="77777777" w:rsidR="00C55D85" w:rsidRDefault="00C55D85" w:rsidP="00DD5F82">
      <w:pPr>
        <w:pStyle w:val="GraphicAnchor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20" w:firstRow="1" w:lastRow="0" w:firstColumn="0" w:lastColumn="0" w:noHBand="1" w:noVBand="1"/>
      </w:tblPr>
      <w:tblGrid>
        <w:gridCol w:w="901"/>
        <w:gridCol w:w="3329"/>
        <w:gridCol w:w="2974"/>
        <w:gridCol w:w="2696"/>
        <w:gridCol w:w="900"/>
      </w:tblGrid>
      <w:tr w:rsidR="00DD5F82" w14:paraId="587EF956" w14:textId="77777777" w:rsidTr="009468E2">
        <w:trPr>
          <w:trHeight w:val="2285"/>
        </w:trPr>
        <w:tc>
          <w:tcPr>
            <w:tcW w:w="901" w:type="dxa"/>
            <w:tcBorders>
              <w:bottom w:val="single" w:sz="18" w:space="0" w:color="648276" w:themeColor="accent5"/>
            </w:tcBorders>
          </w:tcPr>
          <w:p w14:paraId="4F2AB2BF" w14:textId="77777777" w:rsidR="00DD5F82" w:rsidRDefault="00DD5F82" w:rsidP="00B20DFA"/>
        </w:tc>
        <w:tc>
          <w:tcPr>
            <w:tcW w:w="8999" w:type="dxa"/>
            <w:gridSpan w:val="3"/>
            <w:tcBorders>
              <w:bottom w:val="single" w:sz="18" w:space="0" w:color="648276" w:themeColor="accent5"/>
            </w:tcBorders>
          </w:tcPr>
          <w:p w14:paraId="34182E2B" w14:textId="3D33D839" w:rsidR="00DD5F82" w:rsidRPr="00F316AD" w:rsidRDefault="001F429D" w:rsidP="00B20DFA">
            <w:pPr>
              <w:pStyle w:val="Title"/>
            </w:pPr>
            <w:r>
              <w:t>Brady Monks</w:t>
            </w:r>
          </w:p>
          <w:p w14:paraId="1EAFE6DD" w14:textId="1CCDFC8E" w:rsidR="00DD5F82" w:rsidRDefault="001F429D" w:rsidP="00B20DFA">
            <w:pPr>
              <w:pStyle w:val="Subtitle"/>
            </w:pPr>
            <w:r>
              <w:t>Student</w:t>
            </w:r>
          </w:p>
        </w:tc>
        <w:tc>
          <w:tcPr>
            <w:tcW w:w="900" w:type="dxa"/>
            <w:tcBorders>
              <w:bottom w:val="single" w:sz="18" w:space="0" w:color="648276" w:themeColor="accent5"/>
            </w:tcBorders>
          </w:tcPr>
          <w:p w14:paraId="5D386B73" w14:textId="77777777" w:rsidR="00DD5F82" w:rsidRDefault="00DD5F82" w:rsidP="00B20DFA"/>
        </w:tc>
      </w:tr>
      <w:tr w:rsidR="00DD5F82" w14:paraId="48BA95F0" w14:textId="77777777" w:rsidTr="009468E2">
        <w:tc>
          <w:tcPr>
            <w:tcW w:w="4230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1A303AED" w14:textId="77777777" w:rsidR="00DD5F82" w:rsidRDefault="00DD5F82" w:rsidP="00B20DFA"/>
        </w:tc>
        <w:tc>
          <w:tcPr>
            <w:tcW w:w="2974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751520A" w14:textId="77777777" w:rsidR="00DD5F82" w:rsidRDefault="00DD5F82" w:rsidP="00B20DFA"/>
        </w:tc>
        <w:tc>
          <w:tcPr>
            <w:tcW w:w="3596" w:type="dxa"/>
            <w:gridSpan w:val="2"/>
            <w:tcBorders>
              <w:top w:val="single" w:sz="18" w:space="0" w:color="648276" w:themeColor="accent5"/>
            </w:tcBorders>
          </w:tcPr>
          <w:p w14:paraId="15C52F77" w14:textId="77777777" w:rsidR="00DD5F82" w:rsidRDefault="00DD5F82" w:rsidP="00B20DFA"/>
        </w:tc>
      </w:tr>
      <w:tr w:rsidR="00DD5F82" w14:paraId="12C7A49E" w14:textId="77777777" w:rsidTr="009468E2">
        <w:trPr>
          <w:trHeight w:val="2057"/>
        </w:trPr>
        <w:tc>
          <w:tcPr>
            <w:tcW w:w="4230" w:type="dxa"/>
            <w:gridSpan w:val="2"/>
            <w:tcBorders>
              <w:right w:val="single" w:sz="18" w:space="0" w:color="648276" w:themeColor="accent5"/>
            </w:tcBorders>
          </w:tcPr>
          <w:p w14:paraId="3916EA62" w14:textId="77777777" w:rsidR="00DD5F82" w:rsidRPr="00605A5B" w:rsidRDefault="001F429D" w:rsidP="00B20DFA">
            <w:pPr>
              <w:pStyle w:val="Heading1"/>
            </w:pPr>
            <w:sdt>
              <w:sdtPr>
                <w:id w:val="1604447469"/>
                <w:placeholder>
                  <w:docPart w:val="2FE789C4A66340E2A4216937A236E4BF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DD5F82" w:rsidRPr="00605A5B">
                  <w:t>Contact</w:t>
                </w:r>
              </w:sdtContent>
            </w:sdt>
          </w:p>
          <w:p w14:paraId="5FB28E85" w14:textId="5489B6A0" w:rsidR="00DD5F82" w:rsidRDefault="009468E2" w:rsidP="009468E2">
            <w:pPr>
              <w:pStyle w:val="TextLeft"/>
            </w:pPr>
            <w:r>
              <w:t>12510 N Skiles Ave KCMO 64167</w:t>
            </w:r>
          </w:p>
          <w:p w14:paraId="6012790E" w14:textId="08687416" w:rsidR="00DD5F82" w:rsidRDefault="009468E2" w:rsidP="00B20DFA">
            <w:pPr>
              <w:pStyle w:val="TextLeft"/>
            </w:pPr>
            <w:r>
              <w:t>(816) 896-9534</w:t>
            </w:r>
          </w:p>
          <w:p w14:paraId="544EF6AF" w14:textId="745A8CFC" w:rsidR="009468E2" w:rsidRPr="009468E2" w:rsidRDefault="009468E2" w:rsidP="009468E2">
            <w:pPr>
              <w:pStyle w:val="TextLeft"/>
            </w:pPr>
            <w:hyperlink r:id="rId10" w:history="1">
              <w:r w:rsidRPr="000D7AE8">
                <w:rPr>
                  <w:rStyle w:val="Hyperlink"/>
                </w:rPr>
                <w:t>bradymonks@gmail.com</w:t>
              </w:r>
            </w:hyperlink>
          </w:p>
          <w:p w14:paraId="756D1384" w14:textId="77777777" w:rsidR="009468E2" w:rsidRDefault="009468E2" w:rsidP="009468E2">
            <w:pPr>
              <w:pStyle w:val="TextLeft"/>
            </w:pPr>
            <w:r>
              <w:t>William Jewell College</w:t>
            </w:r>
          </w:p>
          <w:p w14:paraId="324FC315" w14:textId="77777777" w:rsidR="009468E2" w:rsidRDefault="009468E2" w:rsidP="009468E2">
            <w:pPr>
              <w:pStyle w:val="TextLeft"/>
            </w:pPr>
            <w:r>
              <w:t>Junior</w:t>
            </w:r>
          </w:p>
          <w:p w14:paraId="7E22FCF5" w14:textId="77777777" w:rsidR="009468E2" w:rsidRDefault="009468E2" w:rsidP="009468E2">
            <w:pPr>
              <w:pStyle w:val="TextLeft"/>
            </w:pPr>
            <w:r>
              <w:t>Data Science Major</w:t>
            </w:r>
          </w:p>
          <w:p w14:paraId="5D799FC1" w14:textId="77777777" w:rsidR="009468E2" w:rsidRDefault="009468E2" w:rsidP="009468E2">
            <w:pPr>
              <w:pStyle w:val="TextLeft"/>
            </w:pPr>
            <w:r>
              <w:t>Emphasis in Business Intelligence</w:t>
            </w:r>
          </w:p>
          <w:p w14:paraId="3A10CAD2" w14:textId="04A21C29" w:rsidR="00DD5F82" w:rsidRDefault="00DD5F82" w:rsidP="00B20DFA">
            <w:pPr>
              <w:pStyle w:val="TextLeft"/>
            </w:pPr>
          </w:p>
          <w:p w14:paraId="41DE99B1" w14:textId="76A8E747" w:rsidR="009468E2" w:rsidRPr="009468E2" w:rsidRDefault="009468E2" w:rsidP="009468E2"/>
          <w:p w14:paraId="005A8108" w14:textId="11F689CA" w:rsidR="009468E2" w:rsidRPr="009468E2" w:rsidRDefault="009468E2" w:rsidP="009468E2"/>
        </w:tc>
        <w:tc>
          <w:tcPr>
            <w:tcW w:w="6570" w:type="dxa"/>
            <w:gridSpan w:val="3"/>
            <w:vMerge w:val="restart"/>
            <w:tcBorders>
              <w:left w:val="single" w:sz="18" w:space="0" w:color="648276" w:themeColor="accent5"/>
            </w:tcBorders>
          </w:tcPr>
          <w:p w14:paraId="2906AE48" w14:textId="23D8F1C4" w:rsidR="00DD5F82" w:rsidRDefault="001F429D" w:rsidP="009468E2">
            <w:pPr>
              <w:pStyle w:val="Heading2"/>
            </w:pPr>
            <w:sdt>
              <w:sdtPr>
                <w:id w:val="-831059322"/>
                <w:placeholder>
                  <w:docPart w:val="14FE4B829B3C467897C3C0F25DDDEBE3"/>
                </w:placeholder>
                <w:temporary/>
                <w:showingPlcHdr/>
                <w15:appearance w15:val="hidden"/>
              </w:sdtPr>
              <w:sdtEndPr/>
              <w:sdtContent>
                <w:r w:rsidR="003F05EF">
                  <w:t>Dear</w:t>
                </w:r>
              </w:sdtContent>
            </w:sdt>
            <w:r w:rsidR="00DD5F82">
              <w:t xml:space="preserve"> </w:t>
            </w:r>
            <w:r w:rsidR="009468E2">
              <w:t>Professor Martin,</w:t>
            </w:r>
          </w:p>
          <w:p w14:paraId="54BFB316" w14:textId="77777777" w:rsidR="009468E2" w:rsidRPr="009468E2" w:rsidRDefault="009468E2" w:rsidP="009468E2"/>
          <w:p w14:paraId="457DF1BE" w14:textId="1E7DF2E3" w:rsidR="00683168" w:rsidRDefault="009468E2" w:rsidP="00683168">
            <w:pPr>
              <w:pStyle w:val="TextRight"/>
            </w:pPr>
            <w:r>
              <w:t xml:space="preserve">I believe that I excelled greatly </w:t>
            </w:r>
            <w:proofErr w:type="gramStart"/>
            <w:r>
              <w:t>during the course of</w:t>
            </w:r>
            <w:proofErr w:type="gramEnd"/>
            <w:r>
              <w:t xml:space="preserve"> DTS 350. Through the task, case studies, coding challenges, and final project I was able to master the content that I was looking forward to learning. </w:t>
            </w:r>
            <w:r w:rsidR="00683168">
              <w:t xml:space="preserve">Leading up to the last few task and case studies I was looking </w:t>
            </w:r>
            <w:proofErr w:type="gramStart"/>
            <w:r w:rsidR="00683168">
              <w:t>pretty nice</w:t>
            </w:r>
            <w:proofErr w:type="gramEnd"/>
            <w:r w:rsidR="00683168">
              <w:t xml:space="preserve">, however I fell behind because my laptop decided it was time to retire. Looking at my task and case study checklist I was able to get 22 of 24 task done and 10 of 12 case studies done. Looking at these numbers would give me about an 89. However, I turned in all my Coding Challenges and feel as though I </w:t>
            </w:r>
            <w:proofErr w:type="gramStart"/>
            <w:r w:rsidR="00683168">
              <w:t>didn’t</w:t>
            </w:r>
            <w:proofErr w:type="gramEnd"/>
            <w:r w:rsidR="00683168">
              <w:t xml:space="preserve"> have very much trouble with them. </w:t>
            </w:r>
            <w:proofErr w:type="gramStart"/>
            <w:r w:rsidR="00683168">
              <w:t>So</w:t>
            </w:r>
            <w:proofErr w:type="gramEnd"/>
            <w:r w:rsidR="00683168">
              <w:t xml:space="preserve"> I was understanding what was going on in the class. Same thing goes for my final project. I feel as though in making my final project I was able to master the content of the case studies and task that I </w:t>
            </w:r>
            <w:proofErr w:type="gramStart"/>
            <w:r w:rsidR="00683168">
              <w:t>didn’t</w:t>
            </w:r>
            <w:proofErr w:type="gramEnd"/>
            <w:r w:rsidR="00683168">
              <w:t xml:space="preserve"> finish. After accounting for the Coding Challenges and my Final Project, I believe that the work that I have completed in this class is worth an A grade. </w:t>
            </w:r>
          </w:p>
          <w:p w14:paraId="39A716D1" w14:textId="60DBC0E2" w:rsidR="00683168" w:rsidRPr="00683168" w:rsidRDefault="00683168" w:rsidP="00683168">
            <w:r>
              <w:t xml:space="preserve">  </w:t>
            </w:r>
          </w:p>
          <w:p w14:paraId="316D7F71" w14:textId="262356E1" w:rsidR="00683168" w:rsidRPr="00683168" w:rsidRDefault="00683168" w:rsidP="001F429D">
            <w:pPr>
              <w:pStyle w:val="TextRight"/>
            </w:pPr>
            <w:r>
              <w:t xml:space="preserve">Through the various case studies, task, group meetings and just class in general, I feel as though </w:t>
            </w:r>
            <w:proofErr w:type="gramStart"/>
            <w:r>
              <w:t>I’ve</w:t>
            </w:r>
            <w:proofErr w:type="gramEnd"/>
            <w:r>
              <w:t xml:space="preserve"> learned a lot. Through class I was able to dissect graphs down and analyze them to determine what would make them more pleasing to the average man. I was able to learn a little about what </w:t>
            </w:r>
            <w:proofErr w:type="gramStart"/>
            <w:r>
              <w:t>it’s</w:t>
            </w:r>
            <w:proofErr w:type="gramEnd"/>
            <w:r>
              <w:t xml:space="preserve"> like to run a meeting and sit in on a meeting whenever we would have our group meetings. And through Case Studies and Task I was just able to hone my visualization skills and really </w:t>
            </w:r>
            <w:r w:rsidR="001F429D">
              <w:t xml:space="preserve">focus on something that I want to do in my future. </w:t>
            </w:r>
          </w:p>
          <w:p w14:paraId="6B0C04AE" w14:textId="77777777" w:rsidR="00DD5F82" w:rsidRDefault="00DD5F82" w:rsidP="00DD5F82">
            <w:pPr>
              <w:pStyle w:val="TextRight"/>
            </w:pPr>
          </w:p>
          <w:p w14:paraId="471C6552" w14:textId="10FF07EE" w:rsidR="00DD5F82" w:rsidRDefault="00683168" w:rsidP="00DD5F82">
            <w:pPr>
              <w:pStyle w:val="TextRight"/>
            </w:pPr>
            <w:r>
              <w:t>Like I said in our interview, this is the course that I have most enjoyed since I got to campus and I look forward to working on datasets in my own free time now that I have found something that I genuinely enjoy doing.</w:t>
            </w:r>
          </w:p>
          <w:p w14:paraId="2767E869" w14:textId="77777777" w:rsidR="00DD5F82" w:rsidRDefault="00DD5F82" w:rsidP="00DD5F82">
            <w:pPr>
              <w:pStyle w:val="TextRight"/>
            </w:pPr>
          </w:p>
          <w:p w14:paraId="70118F6B" w14:textId="34C8BE32" w:rsidR="00DD5F82" w:rsidRPr="00DD5F82" w:rsidRDefault="001F429D" w:rsidP="001F429D">
            <w:pPr>
              <w:pStyle w:val="TextRight"/>
              <w:rPr>
                <w:rStyle w:val="Emphasis"/>
              </w:rPr>
            </w:pPr>
            <w:sdt>
              <w:sdtPr>
                <w:rPr>
                  <w:rStyle w:val="Emphasis"/>
                </w:rPr>
                <w:id w:val="-1301306744"/>
                <w:placeholder>
                  <w:docPart w:val="91B00BCB42BD473DA728219D628AADC7"/>
                </w:placeholder>
                <w:temporary/>
                <w:showingPlcHdr/>
                <w15:appearance w15:val="hidden"/>
              </w:sdtPr>
              <w:sdtEndPr>
                <w:rPr>
                  <w:rStyle w:val="Emphasis"/>
                </w:rPr>
              </w:sdtEndPr>
              <w:sdtContent>
                <w:r w:rsidR="00DD5F82" w:rsidRPr="00DD5F82">
                  <w:rPr>
                    <w:rStyle w:val="Emphasis"/>
                  </w:rPr>
                  <w:t>Sincerely,</w:t>
                </w:r>
              </w:sdtContent>
            </w:sdt>
          </w:p>
          <w:p w14:paraId="6CB7E046" w14:textId="2B375F58" w:rsidR="00DD5F82" w:rsidRPr="00DD5F82" w:rsidRDefault="009468E2" w:rsidP="00DD5F82">
            <w:pPr>
              <w:pStyle w:val="TextRight"/>
              <w:rPr>
                <w:rStyle w:val="Emphasis"/>
              </w:rPr>
            </w:pPr>
            <w:r>
              <w:rPr>
                <w:rStyle w:val="Emphasis"/>
              </w:rPr>
              <w:t>Brady Monks</w:t>
            </w:r>
          </w:p>
          <w:p w14:paraId="2885096F" w14:textId="6DC8C24A" w:rsidR="00DD5F82" w:rsidRPr="006E70D3" w:rsidRDefault="00DD5F82" w:rsidP="009468E2">
            <w:pPr>
              <w:pStyle w:val="TextRight"/>
              <w:ind w:left="0"/>
            </w:pPr>
          </w:p>
        </w:tc>
      </w:tr>
      <w:tr w:rsidR="00DD5F82" w14:paraId="219AA027" w14:textId="77777777" w:rsidTr="009468E2">
        <w:trPr>
          <w:trHeight w:val="7816"/>
        </w:trPr>
        <w:tc>
          <w:tcPr>
            <w:tcW w:w="4230" w:type="dxa"/>
            <w:gridSpan w:val="2"/>
            <w:tcBorders>
              <w:bottom w:val="nil"/>
              <w:right w:val="single" w:sz="18" w:space="0" w:color="648276" w:themeColor="accent5"/>
            </w:tcBorders>
          </w:tcPr>
          <w:p w14:paraId="267F0D89" w14:textId="58673A93" w:rsidR="00DD5F82" w:rsidRDefault="00DD5F82" w:rsidP="00683168">
            <w:pPr>
              <w:pStyle w:val="TextLeft"/>
              <w:jc w:val="left"/>
            </w:pPr>
          </w:p>
        </w:tc>
        <w:tc>
          <w:tcPr>
            <w:tcW w:w="6570" w:type="dxa"/>
            <w:gridSpan w:val="3"/>
            <w:vMerge/>
            <w:tcBorders>
              <w:left w:val="single" w:sz="18" w:space="0" w:color="648276" w:themeColor="accent5"/>
              <w:bottom w:val="nil"/>
            </w:tcBorders>
          </w:tcPr>
          <w:p w14:paraId="73370A7F" w14:textId="77777777" w:rsidR="00DD5F82" w:rsidRDefault="00DD5F82" w:rsidP="00B20DFA">
            <w:pPr>
              <w:pStyle w:val="TextRight"/>
            </w:pPr>
          </w:p>
        </w:tc>
      </w:tr>
    </w:tbl>
    <w:p w14:paraId="43FEAEF1" w14:textId="42E3A314" w:rsidR="00DD5F82" w:rsidRDefault="00DD5F82"/>
    <w:sectPr w:rsidR="00DD5F82" w:rsidSect="00F4501B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3A54D" w14:textId="77777777" w:rsidR="009468E2" w:rsidRDefault="009468E2" w:rsidP="00F316AD">
      <w:r>
        <w:separator/>
      </w:r>
    </w:p>
  </w:endnote>
  <w:endnote w:type="continuationSeparator" w:id="0">
    <w:p w14:paraId="2098E191" w14:textId="77777777" w:rsidR="009468E2" w:rsidRDefault="009468E2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5C46BE" w14:textId="77777777" w:rsidR="009468E2" w:rsidRDefault="009468E2" w:rsidP="00F316AD">
      <w:r>
        <w:separator/>
      </w:r>
    </w:p>
  </w:footnote>
  <w:footnote w:type="continuationSeparator" w:id="0">
    <w:p w14:paraId="56E788A4" w14:textId="77777777" w:rsidR="009468E2" w:rsidRDefault="009468E2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8E2"/>
    <w:rsid w:val="000E1D44"/>
    <w:rsid w:val="001213BA"/>
    <w:rsid w:val="00136F3E"/>
    <w:rsid w:val="001F429D"/>
    <w:rsid w:val="0020696E"/>
    <w:rsid w:val="002356A2"/>
    <w:rsid w:val="002D12DA"/>
    <w:rsid w:val="003019B2"/>
    <w:rsid w:val="0034687F"/>
    <w:rsid w:val="0034688D"/>
    <w:rsid w:val="003F05EF"/>
    <w:rsid w:val="0040233B"/>
    <w:rsid w:val="00511A6E"/>
    <w:rsid w:val="0057534A"/>
    <w:rsid w:val="00605A5B"/>
    <w:rsid w:val="00683168"/>
    <w:rsid w:val="006A1B48"/>
    <w:rsid w:val="006B1FC6"/>
    <w:rsid w:val="006C60E6"/>
    <w:rsid w:val="006E70D3"/>
    <w:rsid w:val="007B0F94"/>
    <w:rsid w:val="009468E2"/>
    <w:rsid w:val="00951C4B"/>
    <w:rsid w:val="009E3C0B"/>
    <w:rsid w:val="00A77921"/>
    <w:rsid w:val="00B575FB"/>
    <w:rsid w:val="00BC5B49"/>
    <w:rsid w:val="00C1095A"/>
    <w:rsid w:val="00C41261"/>
    <w:rsid w:val="00C55D85"/>
    <w:rsid w:val="00CA2273"/>
    <w:rsid w:val="00CD50FD"/>
    <w:rsid w:val="00D47124"/>
    <w:rsid w:val="00DD5D7B"/>
    <w:rsid w:val="00DD5F82"/>
    <w:rsid w:val="00E67CDA"/>
    <w:rsid w:val="00F316AD"/>
    <w:rsid w:val="00F4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AE30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9E3C0B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DD5F82"/>
    <w:pPr>
      <w:spacing w:before="120" w:after="120"/>
      <w:ind w:right="17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DD5F82"/>
    <w:pPr>
      <w:spacing w:before="120" w:after="120"/>
      <w:ind w:left="17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DD5F82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DD5F82"/>
    <w:pPr>
      <w:spacing w:line="288" w:lineRule="auto"/>
      <w:ind w:right="170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DD5F82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DD5F82"/>
    <w:pPr>
      <w:spacing w:line="288" w:lineRule="auto"/>
      <w:ind w:left="170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Bullet">
    <w:name w:val="List Bullet"/>
    <w:basedOn w:val="Normal"/>
    <w:uiPriority w:val="99"/>
    <w:unhideWhenUsed/>
    <w:rsid w:val="00DD5F82"/>
    <w:pPr>
      <w:numPr>
        <w:numId w:val="10"/>
      </w:numPr>
      <w:ind w:left="527" w:hanging="357"/>
      <w:contextualSpacing/>
    </w:pPr>
    <w:rPr>
      <w:color w:val="404040" w:themeColor="text1" w:themeTint="BF"/>
      <w:sz w:val="22"/>
    </w:rPr>
  </w:style>
  <w:style w:type="paragraph" w:customStyle="1" w:styleId="GraphicAnchor">
    <w:name w:val="Graphic Anchor"/>
    <w:basedOn w:val="Normal"/>
    <w:uiPriority w:val="7"/>
    <w:qFormat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character" w:styleId="Hyperlink">
    <w:name w:val="Hyperlink"/>
    <w:basedOn w:val="DefaultParagraphFont"/>
    <w:uiPriority w:val="99"/>
    <w:unhideWhenUsed/>
    <w:rsid w:val="009468E2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radymonks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y\AppData\Roaming\Microsoft\Templates\Basic%20modern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E789C4A66340E2A4216937A236E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7FC05-BC2C-4D68-9485-155C40E07B8E}"/>
      </w:docPartPr>
      <w:docPartBody>
        <w:p w:rsidR="00000000" w:rsidRDefault="00F31DA8">
          <w:pPr>
            <w:pStyle w:val="2FE789C4A66340E2A4216937A236E4BF"/>
          </w:pPr>
          <w:r w:rsidRPr="00605A5B">
            <w:t>Contact</w:t>
          </w:r>
        </w:p>
      </w:docPartBody>
    </w:docPart>
    <w:docPart>
      <w:docPartPr>
        <w:name w:val="14FE4B829B3C467897C3C0F25DDDEB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759223-5BAF-457C-89D5-5565D0EA25CD}"/>
      </w:docPartPr>
      <w:docPartBody>
        <w:p w:rsidR="00000000" w:rsidRDefault="00F31DA8">
          <w:pPr>
            <w:pStyle w:val="14FE4B829B3C467897C3C0F25DDDEBE3"/>
          </w:pPr>
          <w:r>
            <w:t>Dear</w:t>
          </w:r>
        </w:p>
      </w:docPartBody>
    </w:docPart>
    <w:docPart>
      <w:docPartPr>
        <w:name w:val="91B00BCB42BD473DA728219D628AAD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1A8E1-DE82-4607-9248-927360444AC6}"/>
      </w:docPartPr>
      <w:docPartBody>
        <w:p w:rsidR="00000000" w:rsidRDefault="00F31DA8">
          <w:pPr>
            <w:pStyle w:val="91B00BCB42BD473DA728219D628AADC7"/>
          </w:pPr>
          <w:r w:rsidRPr="00DD5F82">
            <w:rPr>
              <w:rStyle w:val="Emphasis"/>
            </w:rPr>
            <w:t>Sincerely,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FC67EBB5CF4F36B159136D21C0EF3D">
    <w:name w:val="9EFC67EBB5CF4F36B159136D21C0EF3D"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F8C8EB319CA04D35A40F38D1C2B0FACA">
    <w:name w:val="F8C8EB319CA04D35A40F38D1C2B0FACA"/>
  </w:style>
  <w:style w:type="paragraph" w:customStyle="1" w:styleId="2B852F13ED8947BF96188C93FAB22BDA">
    <w:name w:val="2B852F13ED8947BF96188C93FAB22BDA"/>
  </w:style>
  <w:style w:type="paragraph" w:customStyle="1" w:styleId="2FE789C4A66340E2A4216937A236E4BF">
    <w:name w:val="2FE789C4A66340E2A4216937A236E4BF"/>
  </w:style>
  <w:style w:type="paragraph" w:customStyle="1" w:styleId="TextLeft">
    <w:name w:val="TextLeft"/>
    <w:basedOn w:val="Normal"/>
    <w:next w:val="Normal"/>
    <w:uiPriority w:val="4"/>
    <w:qFormat/>
    <w:pPr>
      <w:spacing w:after="0" w:line="288" w:lineRule="auto"/>
      <w:ind w:right="170"/>
      <w:jc w:val="right"/>
    </w:pPr>
    <w:rPr>
      <w:rFonts w:eastAsiaTheme="minorHAnsi"/>
      <w:color w:val="404040" w:themeColor="text1" w:themeTint="BF"/>
      <w:szCs w:val="24"/>
    </w:rPr>
  </w:style>
  <w:style w:type="paragraph" w:customStyle="1" w:styleId="FA19690136C244D1990C8CD5A884BC06">
    <w:name w:val="FA19690136C244D1990C8CD5A884BC06"/>
  </w:style>
  <w:style w:type="paragraph" w:customStyle="1" w:styleId="91A199137AC747B1B80B29121A476DB5">
    <w:name w:val="91A199137AC747B1B80B29121A476DB5"/>
  </w:style>
  <w:style w:type="paragraph" w:customStyle="1" w:styleId="E93EB6EDBE9641BBA9CEEF4FFF22408A">
    <w:name w:val="E93EB6EDBE9641BBA9CEEF4FFF22408A"/>
  </w:style>
  <w:style w:type="paragraph" w:customStyle="1" w:styleId="14FE4B829B3C467897C3C0F25DDDEBE3">
    <w:name w:val="14FE4B829B3C467897C3C0F25DDDEBE3"/>
  </w:style>
  <w:style w:type="paragraph" w:customStyle="1" w:styleId="2ED780E0966B448491BC7C24F859B3B3">
    <w:name w:val="2ED780E0966B448491BC7C24F859B3B3"/>
  </w:style>
  <w:style w:type="paragraph" w:customStyle="1" w:styleId="AA5F5ADD51FB4C1D8D25F69533569737">
    <w:name w:val="AA5F5ADD51FB4C1D8D25F69533569737"/>
  </w:style>
  <w:style w:type="paragraph" w:customStyle="1" w:styleId="39FAD512864D4534A337BE0B85528F59">
    <w:name w:val="39FAD512864D4534A337BE0B85528F59"/>
  </w:style>
  <w:style w:type="paragraph" w:customStyle="1" w:styleId="5B10B3CE71E048388E0A1ADD41450002">
    <w:name w:val="5B10B3CE71E048388E0A1ADD41450002"/>
  </w:style>
  <w:style w:type="paragraph" w:customStyle="1" w:styleId="C38D195EC1C04CEEA3DBC06B7953A7A3">
    <w:name w:val="C38D195EC1C04CEEA3DBC06B7953A7A3"/>
  </w:style>
  <w:style w:type="paragraph" w:customStyle="1" w:styleId="BDC5601B01494C1DB69DB44E265D8345">
    <w:name w:val="BDC5601B01494C1DB69DB44E265D8345"/>
  </w:style>
  <w:style w:type="paragraph" w:customStyle="1" w:styleId="E766EE576FA648ADBB15C51EC354846B">
    <w:name w:val="E766EE576FA648ADBB15C51EC354846B"/>
  </w:style>
  <w:style w:type="paragraph" w:customStyle="1" w:styleId="827D2ACB91D8416D84ABB0CB57282514">
    <w:name w:val="827D2ACB91D8416D84ABB0CB57282514"/>
  </w:style>
  <w:style w:type="paragraph" w:customStyle="1" w:styleId="7FF25B5DD8DE4A5DB1C6C04BF244F754">
    <w:name w:val="7FF25B5DD8DE4A5DB1C6C04BF244F754"/>
  </w:style>
  <w:style w:type="paragraph" w:customStyle="1" w:styleId="91B00BCB42BD473DA728219D628AADC7">
    <w:name w:val="91B00BCB42BD473DA728219D628AADC7"/>
  </w:style>
  <w:style w:type="paragraph" w:customStyle="1" w:styleId="745F568A576A4665B1498BD428CE0EF7">
    <w:name w:val="745F568A576A4665B1498BD428CE0EF7"/>
  </w:style>
  <w:style w:type="paragraph" w:customStyle="1" w:styleId="8C959B7C0E864B9E9E88AA9728E8C81A">
    <w:name w:val="8C959B7C0E864B9E9E88AA9728E8C81A"/>
  </w:style>
  <w:style w:type="paragraph" w:customStyle="1" w:styleId="42389C5D10A44F67A4941A1E7C4370D1">
    <w:name w:val="42389C5D10A44F67A4941A1E7C4370D1"/>
  </w:style>
  <w:style w:type="paragraph" w:customStyle="1" w:styleId="775729511C6F44479A16C47C0F50BBA1">
    <w:name w:val="775729511C6F44479A16C47C0F50BBA1"/>
  </w:style>
  <w:style w:type="paragraph" w:customStyle="1" w:styleId="C1BE2A33105842A88C66201B8FF80AAC">
    <w:name w:val="C1BE2A33105842A88C66201B8FF80AAC"/>
  </w:style>
  <w:style w:type="paragraph" w:customStyle="1" w:styleId="0A1CD48CBEF043A391FFBAF88A9D3696">
    <w:name w:val="0A1CD48CBEF043A391FFBAF88A9D3696"/>
  </w:style>
  <w:style w:type="paragraph" w:customStyle="1" w:styleId="EFECFB616D7B4EB8AA7F82531228AA44">
    <w:name w:val="EFECFB616D7B4EB8AA7F82531228AA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FBD33B10-6B16-4B7B-8701-518B405399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7F38CC-A950-4C2F-ACBC-EAEA76EE15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412B5C-B945-415D-A013-9E997802710B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2020-12-18T19:54:00Z</dcterms:created>
  <dcterms:modified xsi:type="dcterms:W3CDTF">2020-12-18T20:37:00Z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